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6"/>
        <w:gridCol w:w="1014"/>
        <w:gridCol w:w="4630"/>
        <w:gridCol w:w="1081"/>
        <w:gridCol w:w="3843"/>
      </w:tblGrid>
      <w:tr w:rsidR="00A36213">
        <w:trPr>
          <w:cantSplit/>
          <w:trHeight w:hRule="exact" w:val="10656"/>
          <w:jc w:val="center"/>
        </w:trPr>
        <w:tc>
          <w:tcPr>
            <w:tcW w:w="3846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31"/>
            </w:tblGrid>
            <w:tr w:rsidR="00A36213">
              <w:trPr>
                <w:trHeight w:hRule="exact" w:val="86"/>
              </w:trPr>
              <w:tc>
                <w:tcPr>
                  <w:tcW w:w="3831" w:type="dxa"/>
                  <w:shd w:val="clear" w:color="auto" w:fill="000000" w:themeFill="text1"/>
                </w:tcPr>
                <w:p w:rsidR="00A36213" w:rsidRDefault="00A36213">
                  <w:pPr>
                    <w:spacing w:after="180" w:line="288" w:lineRule="auto"/>
                  </w:pPr>
                </w:p>
              </w:tc>
            </w:tr>
          </w:tbl>
          <w:p w:rsidR="00A36213" w:rsidRDefault="00967279">
            <w:r>
              <w:rPr>
                <w:noProof/>
              </w:rPr>
              <w:drawing>
                <wp:inline distT="0" distB="0" distL="0" distR="0" wp14:anchorId="6524F777" wp14:editId="56368B09">
                  <wp:extent cx="2190168" cy="211836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68" cy="2118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836"/>
            </w:tblGrid>
            <w:tr w:rsidR="00A36213" w:rsidTr="00967279">
              <w:tc>
                <w:tcPr>
                  <w:tcW w:w="3836" w:type="dxa"/>
                </w:tcPr>
                <w:p w:rsidR="00A36213" w:rsidRDefault="00A36213">
                  <w:pPr>
                    <w:jc w:val="center"/>
                  </w:pPr>
                </w:p>
              </w:tc>
            </w:tr>
            <w:tr w:rsidR="00A36213" w:rsidTr="00967279">
              <w:trPr>
                <w:trHeight w:hRule="exact" w:val="1498"/>
              </w:trPr>
              <w:tc>
                <w:tcPr>
                  <w:tcW w:w="3836" w:type="dxa"/>
                </w:tcPr>
                <w:p w:rsidR="00A36213" w:rsidRDefault="00967279" w:rsidP="00967279">
                  <w:pPr>
                    <w:pStyle w:val="Caption"/>
                  </w:pPr>
                  <w:r>
                    <w:t>We welcome every veteran of Lonestar to join us in this gathering!</w:t>
                  </w:r>
                </w:p>
              </w:tc>
            </w:tr>
          </w:tbl>
          <w:p w:rsidR="00A36213" w:rsidRDefault="00FD606B">
            <w:pPr>
              <w:pStyle w:val="Heading1"/>
            </w:pPr>
            <w:r>
              <w:t xml:space="preserve">Our goal is to integrate students who are veterans and who are not.  Se want to eliminate the stigma associated with PTSD.  </w:t>
            </w:r>
          </w:p>
          <w:p w:rsidR="00A36213" w:rsidRDefault="00A36213" w:rsidP="003B22D9"/>
        </w:tc>
        <w:tc>
          <w:tcPr>
            <w:tcW w:w="1014" w:type="dxa"/>
            <w:textDirection w:val="btLr"/>
          </w:tcPr>
          <w:p w:rsidR="00A36213" w:rsidRDefault="00A36213"/>
        </w:tc>
        <w:tc>
          <w:tcPr>
            <w:tcW w:w="4630" w:type="dxa"/>
          </w:tcPr>
          <w:tbl>
            <w:tblPr>
              <w:tblStyle w:val="Brochure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217"/>
              <w:gridCol w:w="1328"/>
              <w:gridCol w:w="85"/>
            </w:tblGrid>
            <w:tr w:rsidR="00A36213" w:rsidTr="00FD606B">
              <w:trPr>
                <w:cantSplit/>
                <w:trHeight w:hRule="exact" w:val="2016"/>
              </w:trPr>
              <w:tc>
                <w:tcPr>
                  <w:tcW w:w="3474" w:type="pct"/>
                  <w:textDirection w:val="btLr"/>
                </w:tcPr>
                <w:p w:rsidR="00A36213" w:rsidRDefault="00A36213"/>
              </w:tc>
              <w:tc>
                <w:tcPr>
                  <w:tcW w:w="1434" w:type="pct"/>
                  <w:vAlign w:val="bottom"/>
                </w:tcPr>
                <w:p w:rsidR="00A36213" w:rsidRDefault="00FD606B">
                  <w:pPr>
                    <w:spacing w:after="18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71121" cy="827191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Log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0" y="0"/>
                                  <a:ext cx="983117" cy="837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:rsidR="00A36213" w:rsidRDefault="00A36213"/>
              </w:tc>
            </w:tr>
            <w:tr w:rsidR="00A36213">
              <w:trPr>
                <w:cantSplit/>
                <w:trHeight w:hRule="exact" w:val="288"/>
              </w:trPr>
              <w:tc>
                <w:tcPr>
                  <w:tcW w:w="3474" w:type="pct"/>
                  <w:textDirection w:val="btLr"/>
                </w:tcPr>
                <w:p w:rsidR="00A36213" w:rsidRDefault="00A36213"/>
              </w:tc>
              <w:tc>
                <w:tcPr>
                  <w:tcW w:w="1434" w:type="pct"/>
                  <w:textDirection w:val="btLr"/>
                  <w:vAlign w:val="bottom"/>
                </w:tcPr>
                <w:p w:rsidR="00A36213" w:rsidRDefault="00A36213"/>
              </w:tc>
              <w:tc>
                <w:tcPr>
                  <w:tcW w:w="92" w:type="pct"/>
                  <w:shd w:val="clear" w:color="auto" w:fill="auto"/>
                  <w:textDirection w:val="btLr"/>
                  <w:vAlign w:val="bottom"/>
                </w:tcPr>
                <w:p w:rsidR="00A36213" w:rsidRDefault="00A36213"/>
              </w:tc>
            </w:tr>
            <w:tr w:rsidR="00A36213" w:rsidTr="00FD606B">
              <w:trPr>
                <w:cantSplit/>
                <w:trHeight w:hRule="exact" w:val="5472"/>
              </w:trPr>
              <w:tc>
                <w:tcPr>
                  <w:tcW w:w="3474" w:type="pct"/>
                </w:tcPr>
                <w:p w:rsidR="00A36213" w:rsidRDefault="00D15C82" w:rsidP="00FD606B">
                  <w:pPr>
                    <w:pStyle w:val="RecipientName"/>
                  </w:pPr>
                  <w:sdt>
                    <w:sdtPr>
                      <w:id w:val="791878393"/>
                      <w:placeholder>
                        <w:docPart w:val="C04CA873AC4842C787F69453C47B2FAF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FD606B">
                        <w:t>Recipient</w:t>
                      </w:r>
                    </w:sdtContent>
                  </w:sdt>
                </w:p>
                <w:sdt>
                  <w:sdtPr>
                    <w:id w:val="-987158602"/>
                    <w:placeholder>
                      <w:docPart w:val="6A20D48AE6DB4780918067778C8749A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A36213" w:rsidRDefault="00FD606B" w:rsidP="00FD606B">
                      <w:pPr>
                        <w:pStyle w:val="RecipientAddress"/>
                      </w:pPr>
                      <w:r>
                        <w:t>Street Address</w:t>
                      </w:r>
                      <w:r>
                        <w:br/>
                        <w:t>City, ST ZIP Code</w:t>
                      </w:r>
                    </w:p>
                  </w:sdtContent>
                </w:sdt>
              </w:tc>
              <w:tc>
                <w:tcPr>
                  <w:tcW w:w="1434" w:type="pct"/>
                  <w:vAlign w:val="bottom"/>
                </w:tcPr>
                <w:p w:rsidR="00A36213" w:rsidRDefault="003B22D9">
                  <w:pPr>
                    <w:pStyle w:val="ContactInfo"/>
                  </w:pPr>
                  <w:r>
                    <w:t xml:space="preserve">Website: </w:t>
                  </w:r>
                  <w:hyperlink r:id="rId8" w:history="1">
                    <w:r w:rsidRPr="00257E22">
                      <w:rPr>
                        <w:rStyle w:val="Hyperlink"/>
                      </w:rPr>
                      <w:t>https://miwagner1.github.io</w:t>
                    </w:r>
                  </w:hyperlink>
                </w:p>
                <w:p w:rsidR="003B22D9" w:rsidRDefault="003B22D9">
                  <w:pPr>
                    <w:pStyle w:val="ContactInfo"/>
                  </w:pPr>
                  <w:r>
                    <w:t>Email: v</w:t>
                  </w:r>
                  <w:r w:rsidRPr="003B22D9">
                    <w:t>anla.group@lonestar.edu</w:t>
                  </w:r>
                </w:p>
                <w:p w:rsidR="00A36213" w:rsidRDefault="00A36213" w:rsidP="003B22D9">
                  <w:pPr>
                    <w:pStyle w:val="ContactInfo"/>
                  </w:pP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:rsidR="00A36213" w:rsidRDefault="00A36213"/>
              </w:tc>
            </w:tr>
            <w:tr w:rsidR="00A36213" w:rsidTr="00FD606B">
              <w:trPr>
                <w:cantSplit/>
                <w:trHeight w:hRule="exact" w:val="2880"/>
              </w:trPr>
              <w:tc>
                <w:tcPr>
                  <w:tcW w:w="3474" w:type="pct"/>
                </w:tcPr>
                <w:p w:rsidR="00A36213" w:rsidRDefault="00D15C82" w:rsidP="00FD606B">
                  <w:pPr>
                    <w:pStyle w:val="ContactInfo"/>
                    <w:spacing w:line="288" w:lineRule="auto"/>
                  </w:pPr>
                  <w:sdt>
                    <w:sdtPr>
                      <w:alias w:val="Company Name"/>
                      <w:tag w:val=""/>
                      <w:id w:val="-1083366144"/>
                      <w:placeholder>
                        <w:docPart w:val="3DD4103CEB6145A1937F599E625271E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FD606B">
                        <w:t>VANLA</w:t>
                      </w:r>
                    </w:sdtContent>
                  </w:sdt>
                </w:p>
                <w:p w:rsidR="00A36213" w:rsidRDefault="003B22D9" w:rsidP="003B22D9">
                  <w:pPr>
                    <w:pStyle w:val="ContactInfo"/>
                    <w:spacing w:line="288" w:lineRule="auto"/>
                  </w:pPr>
                  <w:r w:rsidRPr="003B22D9">
                    <w:t>21902 Northwest Freeway Cypress TX 77429</w:t>
                  </w:r>
                </w:p>
              </w:tc>
              <w:tc>
                <w:tcPr>
                  <w:tcW w:w="1434" w:type="pct"/>
                  <w:vAlign w:val="bottom"/>
                </w:tcPr>
                <w:p w:rsidR="00FD606B" w:rsidRDefault="00FD606B" w:rsidP="00FD606B">
                  <w:pPr>
                    <w:pStyle w:val="ContactInfo"/>
                    <w:ind w:left="-240"/>
                  </w:pPr>
                  <w:r>
                    <w:t>Sam Daugherty</w:t>
                  </w:r>
                </w:p>
                <w:p w:rsidR="00A36213" w:rsidRDefault="00FD606B">
                  <w:pPr>
                    <w:pStyle w:val="ContactInfo"/>
                  </w:pPr>
                  <w:r>
                    <w:t>Tel. Number: (281)847-5518</w:t>
                  </w: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:rsidR="00A36213" w:rsidRDefault="00A36213">
                  <w:pPr>
                    <w:spacing w:after="180" w:line="288" w:lineRule="auto"/>
                  </w:pPr>
                </w:p>
              </w:tc>
            </w:tr>
          </w:tbl>
          <w:p w:rsidR="00A36213" w:rsidRDefault="00A36213"/>
        </w:tc>
        <w:tc>
          <w:tcPr>
            <w:tcW w:w="1081" w:type="dxa"/>
            <w:textDirection w:val="btLr"/>
          </w:tcPr>
          <w:p w:rsidR="00A36213" w:rsidRDefault="00A36213"/>
        </w:tc>
        <w:tc>
          <w:tcPr>
            <w:tcW w:w="3843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828"/>
            </w:tblGrid>
            <w:tr w:rsidR="00A36213">
              <w:trPr>
                <w:trHeight w:val="5328"/>
              </w:trPr>
              <w:sdt>
                <w:sdtPr>
                  <w:alias w:val="Company Name"/>
                  <w:tag w:val=""/>
                  <w:id w:val="1289861575"/>
                  <w:placeholder>
                    <w:docPart w:val="212E648EE9954E1399554E38A7C2F285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3828" w:type="dxa"/>
                      <w:vAlign w:val="bottom"/>
                    </w:tcPr>
                    <w:p w:rsidR="00A36213" w:rsidRDefault="00FD606B" w:rsidP="00FD606B">
                      <w:pPr>
                        <w:pStyle w:val="Title"/>
                      </w:pPr>
                      <w:r>
                        <w:t>VANLA</w:t>
                      </w:r>
                    </w:p>
                  </w:tc>
                </w:sdtContent>
              </w:sdt>
            </w:tr>
            <w:tr w:rsidR="00A36213">
              <w:trPr>
                <w:trHeight w:hRule="exact" w:val="86"/>
              </w:trPr>
              <w:tc>
                <w:tcPr>
                  <w:tcW w:w="3828" w:type="dxa"/>
                  <w:shd w:val="clear" w:color="auto" w:fill="000000" w:themeFill="text1"/>
                </w:tcPr>
                <w:p w:rsidR="00A36213" w:rsidRDefault="00A36213">
                  <w:pPr>
                    <w:spacing w:after="180" w:line="288" w:lineRule="auto"/>
                  </w:pPr>
                </w:p>
              </w:tc>
            </w:tr>
            <w:tr w:rsidR="00A36213">
              <w:trPr>
                <w:trHeight w:val="2650"/>
              </w:trPr>
              <w:tc>
                <w:tcPr>
                  <w:tcW w:w="3828" w:type="dxa"/>
                </w:tcPr>
                <w:p w:rsidR="00A36213" w:rsidRDefault="00FD606B" w:rsidP="00FD606B">
                  <w:pPr>
                    <w:pStyle w:val="Subtitle"/>
                  </w:pPr>
                  <w:r>
                    <w:t>Veterans Aloha Nui Loa Association.</w:t>
                  </w:r>
                </w:p>
              </w:tc>
            </w:tr>
            <w:tr w:rsidR="00A36213">
              <w:trPr>
                <w:trHeight w:val="2592"/>
              </w:trPr>
              <w:tc>
                <w:tcPr>
                  <w:tcW w:w="3828" w:type="dxa"/>
                  <w:vAlign w:val="bottom"/>
                </w:tcPr>
                <w:p w:rsidR="00A36213" w:rsidRDefault="00FD606B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0100" cy="86550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Log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339" cy="865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6213" w:rsidRDefault="00A36213"/>
        </w:tc>
      </w:tr>
    </w:tbl>
    <w:p w:rsidR="00A36213" w:rsidRDefault="00A36213">
      <w:pPr>
        <w:pStyle w:val="NoSpacing"/>
        <w:rPr>
          <w:sz w:val="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5"/>
        <w:gridCol w:w="1438"/>
        <w:gridCol w:w="3846"/>
        <w:gridCol w:w="1439"/>
        <w:gridCol w:w="3846"/>
      </w:tblGrid>
      <w:tr w:rsidR="00A36213">
        <w:trPr>
          <w:cantSplit/>
          <w:trHeight w:hRule="exact" w:val="86"/>
          <w:jc w:val="center"/>
        </w:trPr>
        <w:tc>
          <w:tcPr>
            <w:tcW w:w="3845" w:type="dxa"/>
            <w:shd w:val="clear" w:color="auto" w:fill="000000" w:themeFill="text1"/>
          </w:tcPr>
          <w:p w:rsidR="00A36213" w:rsidRDefault="00FD606B">
            <w:r>
              <w:lastRenderedPageBreak/>
              <w:t>r</w:t>
            </w:r>
          </w:p>
        </w:tc>
        <w:tc>
          <w:tcPr>
            <w:tcW w:w="1438" w:type="dxa"/>
          </w:tcPr>
          <w:p w:rsidR="00A36213" w:rsidRDefault="00A36213"/>
        </w:tc>
        <w:tc>
          <w:tcPr>
            <w:tcW w:w="3846" w:type="dxa"/>
            <w:shd w:val="clear" w:color="auto" w:fill="000000" w:themeFill="text1"/>
          </w:tcPr>
          <w:p w:rsidR="00A36213" w:rsidRDefault="00A36213"/>
        </w:tc>
        <w:tc>
          <w:tcPr>
            <w:tcW w:w="1439" w:type="dxa"/>
          </w:tcPr>
          <w:p w:rsidR="00A36213" w:rsidRDefault="00A36213"/>
        </w:tc>
        <w:tc>
          <w:tcPr>
            <w:tcW w:w="3846" w:type="dxa"/>
            <w:shd w:val="clear" w:color="auto" w:fill="000000" w:themeFill="text1"/>
          </w:tcPr>
          <w:p w:rsidR="00A36213" w:rsidRDefault="00A36213"/>
        </w:tc>
      </w:tr>
      <w:tr w:rsidR="00A36213">
        <w:trPr>
          <w:cantSplit/>
          <w:trHeight w:val="10570"/>
          <w:jc w:val="center"/>
        </w:trPr>
        <w:tc>
          <w:tcPr>
            <w:tcW w:w="3845" w:type="dxa"/>
          </w:tcPr>
          <w:p w:rsidR="00A36213" w:rsidRDefault="00D15C82">
            <w:pPr>
              <w:pStyle w:val="Heading2"/>
            </w:pPr>
            <w:r>
              <w:t>So What Do We Do?</w:t>
            </w:r>
          </w:p>
          <w:p w:rsidR="00A36213" w:rsidRPr="00D15C82" w:rsidRDefault="00D15C82" w:rsidP="00D15C82">
            <w:pPr>
              <w:pStyle w:val="ListBullet"/>
              <w:numPr>
                <w:ilvl w:val="0"/>
                <w:numId w:val="0"/>
              </w:numPr>
              <w:ind w:left="360"/>
              <w:rPr>
                <w:sz w:val="52"/>
                <w:szCs w:val="52"/>
              </w:rPr>
            </w:pPr>
            <w:r w:rsidRPr="00D15C82">
              <w:rPr>
                <w:sz w:val="52"/>
                <w:szCs w:val="52"/>
              </w:rPr>
              <w:t>We plan school parties for Veterans and students to come together and mingle.</w:t>
            </w:r>
            <w:bookmarkStart w:id="0" w:name="_GoBack"/>
            <w:bookmarkEnd w:id="0"/>
          </w:p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836"/>
            </w:tblGrid>
            <w:tr w:rsidR="00A36213" w:rsidTr="00967279">
              <w:tc>
                <w:tcPr>
                  <w:tcW w:w="3836" w:type="dxa"/>
                </w:tcPr>
                <w:p w:rsidR="00A36213" w:rsidRDefault="00FD606B">
                  <w:r>
                    <w:rPr>
                      <w:noProof/>
                    </w:rPr>
                    <w:drawing>
                      <wp:inline distT="0" distB="0" distL="0" distR="0" wp14:anchorId="215DC7A6" wp14:editId="25C0FBDB">
                        <wp:extent cx="845248" cy="1591056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248" cy="159105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36213" w:rsidTr="00967279">
              <w:trPr>
                <w:trHeight w:hRule="exact" w:val="1498"/>
              </w:trPr>
              <w:tc>
                <w:tcPr>
                  <w:tcW w:w="3836" w:type="dxa"/>
                </w:tcPr>
                <w:p w:rsidR="00A36213" w:rsidRDefault="00A36213" w:rsidP="00967279">
                  <w:pPr>
                    <w:pStyle w:val="Caption"/>
                  </w:pPr>
                </w:p>
              </w:tc>
            </w:tr>
          </w:tbl>
          <w:p w:rsidR="00A36213" w:rsidRDefault="00A36213"/>
        </w:tc>
        <w:tc>
          <w:tcPr>
            <w:tcW w:w="1438" w:type="dxa"/>
          </w:tcPr>
          <w:p w:rsidR="00A36213" w:rsidRDefault="00A36213"/>
        </w:tc>
        <w:tc>
          <w:tcPr>
            <w:tcW w:w="3846" w:type="dxa"/>
          </w:tcPr>
          <w:p w:rsidR="00A36213" w:rsidRDefault="00A36213"/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1872"/>
              <w:gridCol w:w="72"/>
              <w:gridCol w:w="1872"/>
            </w:tblGrid>
            <w:tr w:rsidR="00A36213" w:rsidTr="002900BE">
              <w:trPr>
                <w:trHeight w:hRule="exact" w:val="4464"/>
              </w:trPr>
              <w:tc>
                <w:tcPr>
                  <w:tcW w:w="1872" w:type="dxa"/>
                </w:tcPr>
                <w:p w:rsidR="00A36213" w:rsidRPr="002900BE" w:rsidRDefault="002900BE" w:rsidP="002900BE">
                  <w:pPr>
                    <w:pStyle w:val="Caption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We are one company that salutes our vets for their hard work!</w:t>
                  </w:r>
                </w:p>
              </w:tc>
              <w:tc>
                <w:tcPr>
                  <w:tcW w:w="72" w:type="dxa"/>
                </w:tcPr>
                <w:p w:rsidR="00A36213" w:rsidRDefault="00A36213"/>
              </w:tc>
              <w:tc>
                <w:tcPr>
                  <w:tcW w:w="1872" w:type="dxa"/>
                </w:tcPr>
                <w:p w:rsidR="00A36213" w:rsidRDefault="00FD606B">
                  <w:r>
                    <w:rPr>
                      <w:noProof/>
                    </w:rPr>
                    <w:drawing>
                      <wp:inline distT="0" distB="0" distL="0" distR="0" wp14:anchorId="778ABE26" wp14:editId="20AD9D7C">
                        <wp:extent cx="1352550" cy="2817981"/>
                        <wp:effectExtent l="0" t="0" r="0" b="190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7076" cy="2973253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6213" w:rsidRDefault="0089442A">
            <w:pPr>
              <w:pStyle w:val="Heading2"/>
            </w:pPr>
            <w:r>
              <w:t>Why Us?</w:t>
            </w:r>
          </w:p>
          <w:p w:rsidR="00A36213" w:rsidRDefault="0089442A" w:rsidP="0089442A">
            <w:r>
              <w:t>What we offer that other veterans party planners do not is the opportunity to cater the whole event at the same price!</w:t>
            </w:r>
          </w:p>
          <w:p w:rsidR="0089442A" w:rsidRDefault="0089442A" w:rsidP="0089442A">
            <w:r>
              <w:t>Our competition also does not consist of having veterans employed. We work with veterans directly.</w:t>
            </w:r>
          </w:p>
        </w:tc>
        <w:tc>
          <w:tcPr>
            <w:tcW w:w="1439" w:type="dxa"/>
          </w:tcPr>
          <w:p w:rsidR="00A36213" w:rsidRDefault="00A36213"/>
        </w:tc>
        <w:tc>
          <w:tcPr>
            <w:tcW w:w="3846" w:type="dxa"/>
          </w:tcPr>
          <w:p w:rsidR="00A36213" w:rsidRDefault="0089442A">
            <w:pPr>
              <w:pStyle w:val="Heading2"/>
            </w:pPr>
            <w:r>
              <w:t>Notable Reviews:</w:t>
            </w:r>
          </w:p>
          <w:p w:rsidR="00A36213" w:rsidRDefault="00967279">
            <w:pPr>
              <w:pStyle w:val="Quote"/>
              <w:rPr>
                <w:rStyle w:val="QuoteChar"/>
                <w:color w:val="404040" w:themeColor="text1" w:themeTint="BF"/>
                <w:sz w:val="20"/>
              </w:rPr>
            </w:pPr>
            <w:r>
              <w:rPr>
                <w:rStyle w:val="QuoteChar"/>
                <w:i/>
                <w:iCs/>
              </w:rPr>
              <w:t>“Best party planners ever!”</w:t>
            </w:r>
          </w:p>
          <w:p w:rsidR="00A36213" w:rsidRPr="00967279" w:rsidRDefault="00967279" w:rsidP="00967279">
            <w:pPr>
              <w:pStyle w:val="ListParagraph"/>
              <w:numPr>
                <w:ilvl w:val="0"/>
                <w:numId w:val="9"/>
              </w:numPr>
              <w:rPr>
                <w:rStyle w:val="QuoteChar"/>
                <w:i w:val="0"/>
                <w:iCs w:val="0"/>
                <w:color w:val="404040" w:themeColor="text1" w:themeTint="BF"/>
                <w:sz w:val="20"/>
              </w:rPr>
            </w:pPr>
            <w:r w:rsidRPr="00967279">
              <w:rPr>
                <w:rStyle w:val="QuoteChar"/>
                <w:i w:val="0"/>
                <w:iCs w:val="0"/>
                <w:color w:val="404040" w:themeColor="text1" w:themeTint="BF"/>
                <w:sz w:val="20"/>
              </w:rPr>
              <w:t>To Go Parties USA Magazine</w:t>
            </w:r>
          </w:p>
          <w:p w:rsidR="00A36213" w:rsidRDefault="00967279">
            <w:pPr>
              <w:pStyle w:val="Quote"/>
              <w:rPr>
                <w:rStyle w:val="QuoteChar"/>
              </w:rPr>
            </w:pPr>
            <w:r>
              <w:rPr>
                <w:rStyle w:val="QuoteChar"/>
                <w:i/>
                <w:iCs/>
              </w:rPr>
              <w:t>“Really made me feel welcomed.”</w:t>
            </w:r>
          </w:p>
          <w:p w:rsidR="00A36213" w:rsidRDefault="00967279" w:rsidP="00967279">
            <w:pPr>
              <w:pStyle w:val="ListParagraph"/>
              <w:numPr>
                <w:ilvl w:val="0"/>
                <w:numId w:val="10"/>
              </w:numPr>
            </w:pPr>
            <w:r w:rsidRPr="00967279">
              <w:rPr>
                <w:rStyle w:val="QuoteChar"/>
                <w:i w:val="0"/>
                <w:iCs w:val="0"/>
                <w:color w:val="404040" w:themeColor="text1" w:themeTint="BF"/>
                <w:sz w:val="20"/>
              </w:rPr>
              <w:t>Seasoned Vet</w:t>
            </w:r>
          </w:p>
          <w:p w:rsidR="00A36213" w:rsidRDefault="0089442A">
            <w:pPr>
              <w:pStyle w:val="Heading2"/>
              <w:rPr>
                <w:rStyle w:val="Heading2Char"/>
                <w:b/>
                <w:bCs/>
              </w:rPr>
            </w:pPr>
            <w:r>
              <w:rPr>
                <w:rStyle w:val="Heading2Char"/>
                <w:b/>
                <w:bCs/>
              </w:rPr>
              <w:t>We Offer:</w:t>
            </w:r>
          </w:p>
          <w:p w:rsidR="00A36213" w:rsidRDefault="00967279" w:rsidP="00967279">
            <w:pPr>
              <w:pStyle w:val="ListBullet"/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  <w:t>Party planning for Vets coming home</w:t>
            </w:r>
          </w:p>
          <w:p w:rsidR="00967279" w:rsidRDefault="00967279" w:rsidP="00967279">
            <w:pPr>
              <w:pStyle w:val="ListBullet"/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  <w:t>Party planning for Veterans Day</w:t>
            </w:r>
          </w:p>
          <w:p w:rsidR="00967279" w:rsidRDefault="00967279" w:rsidP="00967279">
            <w:pPr>
              <w:pStyle w:val="ListBullet"/>
            </w:pPr>
            <w:r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  <w:t>Party planning for school events with vets</w:t>
            </w:r>
          </w:p>
          <w:p w:rsidR="00A36213" w:rsidRDefault="0089442A">
            <w:pPr>
              <w:pStyle w:val="Heading2"/>
              <w:rPr>
                <w:rStyle w:val="Heading2Char"/>
                <w:b/>
                <w:bCs/>
              </w:rPr>
            </w:pPr>
            <w:r>
              <w:rPr>
                <w:rStyle w:val="Heading2Char"/>
                <w:b/>
                <w:bCs/>
              </w:rPr>
              <w:t>Notable Clients:</w:t>
            </w:r>
          </w:p>
          <w:p w:rsidR="00A36213" w:rsidRDefault="0089442A" w:rsidP="0089442A">
            <w:pPr>
              <w:pStyle w:val="ListBullet"/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  <w:t>PTSD Foundation of America</w:t>
            </w:r>
          </w:p>
          <w:p w:rsidR="0089442A" w:rsidRDefault="0089442A" w:rsidP="0089442A">
            <w:pPr>
              <w:pStyle w:val="ListBullet"/>
            </w:pPr>
            <w:r>
              <w:t>Lonestar Veterans Association</w:t>
            </w:r>
          </w:p>
        </w:tc>
      </w:tr>
    </w:tbl>
    <w:p w:rsidR="00A36213" w:rsidRDefault="00A36213">
      <w:pPr>
        <w:pStyle w:val="NoSpacing"/>
        <w:rPr>
          <w:sz w:val="8"/>
        </w:rPr>
      </w:pPr>
    </w:p>
    <w:sectPr w:rsidR="00A36213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440FD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EF4623" w:themeColor="accent1"/>
      </w:rPr>
    </w:lvl>
  </w:abstractNum>
  <w:abstractNum w:abstractNumId="2" w15:restartNumberingAfterBreak="0">
    <w:nsid w:val="108A35B5"/>
    <w:multiLevelType w:val="hybridMultilevel"/>
    <w:tmpl w:val="54EEB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F3678"/>
    <w:multiLevelType w:val="hybridMultilevel"/>
    <w:tmpl w:val="AC8AC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6B"/>
    <w:rsid w:val="002900BE"/>
    <w:rsid w:val="003B22D9"/>
    <w:rsid w:val="0089442A"/>
    <w:rsid w:val="00967279"/>
    <w:rsid w:val="00A36213"/>
    <w:rsid w:val="00D15C82"/>
    <w:rsid w:val="00F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77D9A-4A82-4871-8374-27A109E3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0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8" w:space="8" w:color="000000" w:themeColor="text1"/>
      </w:pBd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pPr>
      <w:keepNext/>
      <w:keepLines/>
      <w:pBdr>
        <w:bottom w:val="single" w:sz="8" w:space="4" w:color="000000" w:themeColor="text1"/>
      </w:pBdr>
      <w:spacing w:before="480" w:after="240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table" w:customStyle="1" w:styleId="BrochureHostTable">
    <w:name w:val="Brochure Host Table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</w:p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10"/>
    <w:qFormat/>
    <w:rPr>
      <w:i/>
      <w:iCs/>
      <w:color w:val="EF4623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EF4623" w:themeColor="accent1"/>
      <w:sz w:val="24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pBdr>
        <w:bottom w:val="single" w:sz="8" w:space="4" w:color="000000" w:themeColor="text1"/>
      </w:pBd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120" w:after="160" w:line="240" w:lineRule="auto"/>
      <w:contextualSpacing/>
    </w:pPr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2"/>
    <w:qFormat/>
    <w:pPr>
      <w:spacing w:after="40"/>
      <w:ind w:right="144"/>
    </w:pPr>
    <w:rPr>
      <w:color w:val="EF4623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customStyle="1" w:styleId="RecipientName">
    <w:name w:val="Recipient Name"/>
    <w:basedOn w:val="Normal"/>
    <w:uiPriority w:val="3"/>
    <w:qFormat/>
    <w:pPr>
      <w:spacing w:before="1200" w:after="0"/>
      <w:contextualSpacing/>
    </w:pPr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color w:val="auto"/>
    </w:rPr>
  </w:style>
  <w:style w:type="paragraph" w:customStyle="1" w:styleId="RecipientAddress">
    <w:name w:val="Recipient Address"/>
    <w:basedOn w:val="Normal"/>
    <w:uiPriority w:val="4"/>
    <w:qFormat/>
    <w:pPr>
      <w:spacing w:after="0"/>
    </w:pPr>
  </w:style>
  <w:style w:type="paragraph" w:styleId="Caption">
    <w:name w:val="caption"/>
    <w:basedOn w:val="Normal"/>
    <w:uiPriority w:val="1"/>
    <w:qFormat/>
    <w:pPr>
      <w:spacing w:before="120" w:after="120" w:line="240" w:lineRule="auto"/>
      <w:ind w:left="144" w:right="144"/>
    </w:pPr>
    <w:rPr>
      <w:iCs/>
      <w:color w:val="auto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tabs>
        <w:tab w:val="left" w:pos="360"/>
      </w:tabs>
      <w:contextualSpacing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B22D9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96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wagner1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augherty\AppData\Roaming\Microsoft\Templates\Tri-fold%20brochure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4CA873AC4842C787F69453C47B2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B86E5-5CBE-45A2-AEC9-BF4372C8F362}"/>
      </w:docPartPr>
      <w:docPartBody>
        <w:p w:rsidR="00286DB0" w:rsidRDefault="00EE4A0D">
          <w:pPr>
            <w:pStyle w:val="C04CA873AC4842C787F69453C47B2FAF"/>
          </w:pPr>
          <w:r>
            <w:t>Recipient</w:t>
          </w:r>
        </w:p>
      </w:docPartBody>
    </w:docPart>
    <w:docPart>
      <w:docPartPr>
        <w:name w:val="6A20D48AE6DB4780918067778C874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1BF6-4C67-4566-A033-6CDD37EE7AF1}"/>
      </w:docPartPr>
      <w:docPartBody>
        <w:p w:rsidR="00286DB0" w:rsidRDefault="00EE4A0D">
          <w:pPr>
            <w:pStyle w:val="6A20D48AE6DB4780918067778C8749AD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3DD4103CEB6145A1937F599E62527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BB4ED-7071-4B95-A486-6CD40232C210}"/>
      </w:docPartPr>
      <w:docPartBody>
        <w:p w:rsidR="00286DB0" w:rsidRDefault="00EE4A0D">
          <w:pPr>
            <w:pStyle w:val="3DD4103CEB6145A1937F599E625271EB"/>
          </w:pPr>
          <w:r>
            <w:t>Company Name</w:t>
          </w:r>
        </w:p>
      </w:docPartBody>
    </w:docPart>
    <w:docPart>
      <w:docPartPr>
        <w:name w:val="212E648EE9954E1399554E38A7C2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A0C6-DD81-4ABE-94CA-01DB4319ADB7}"/>
      </w:docPartPr>
      <w:docPartBody>
        <w:p w:rsidR="00286DB0" w:rsidRDefault="00EE4A0D">
          <w:pPr>
            <w:pStyle w:val="212E648EE9954E1399554E38A7C2F285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0D"/>
    <w:rsid w:val="00286DB0"/>
    <w:rsid w:val="004A70D1"/>
    <w:rsid w:val="00A26D44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C9F59DF954837BFD9A3CF26F76CE8">
    <w:name w:val="A26C9F59DF954837BFD9A3CF26F76CE8"/>
  </w:style>
  <w:style w:type="paragraph" w:customStyle="1" w:styleId="827701E2823F437ABE36677642F839EB">
    <w:name w:val="827701E2823F437ABE36677642F839EB"/>
  </w:style>
  <w:style w:type="paragraph" w:customStyle="1" w:styleId="C44692361C6749FFA9A5C6D71DAB5496">
    <w:name w:val="C44692361C6749FFA9A5C6D71DAB5496"/>
  </w:style>
  <w:style w:type="paragraph" w:customStyle="1" w:styleId="C04CA873AC4842C787F69453C47B2FAF">
    <w:name w:val="C04CA873AC4842C787F69453C47B2FAF"/>
  </w:style>
  <w:style w:type="paragraph" w:customStyle="1" w:styleId="6A20D48AE6DB4780918067778C8749AD">
    <w:name w:val="6A20D48AE6DB4780918067778C8749AD"/>
  </w:style>
  <w:style w:type="paragraph" w:customStyle="1" w:styleId="1FC87BADDC4344F7BCDF5F140FC5038C">
    <w:name w:val="1FC87BADDC4344F7BCDF5F140FC5038C"/>
  </w:style>
  <w:style w:type="paragraph" w:customStyle="1" w:styleId="BEBDC204E4904F3CA740F2871B195ED4">
    <w:name w:val="BEBDC204E4904F3CA740F2871B195ED4"/>
  </w:style>
  <w:style w:type="paragraph" w:customStyle="1" w:styleId="3DD4103CEB6145A1937F599E625271EB">
    <w:name w:val="3DD4103CEB6145A1937F599E625271EB"/>
  </w:style>
  <w:style w:type="paragraph" w:customStyle="1" w:styleId="B830B0B7D05F461F82CCFE94050AE208">
    <w:name w:val="B830B0B7D05F461F82CCFE94050AE208"/>
  </w:style>
  <w:style w:type="paragraph" w:customStyle="1" w:styleId="199AFE46E545477FBE102D8BE20A36FA">
    <w:name w:val="199AFE46E545477FBE102D8BE20A36FA"/>
  </w:style>
  <w:style w:type="paragraph" w:customStyle="1" w:styleId="06DE42B63EEF4D17B547502A024607B3">
    <w:name w:val="06DE42B63EEF4D17B547502A024607B3"/>
  </w:style>
  <w:style w:type="paragraph" w:customStyle="1" w:styleId="212E648EE9954E1399554E38A7C2F285">
    <w:name w:val="212E648EE9954E1399554E38A7C2F285"/>
  </w:style>
  <w:style w:type="paragraph" w:customStyle="1" w:styleId="DFE13CC7EFE640DD9B8A26200FFDF3E2">
    <w:name w:val="DFE13CC7EFE640DD9B8A26200FFDF3E2"/>
  </w:style>
  <w:style w:type="paragraph" w:customStyle="1" w:styleId="DC8F023EDCC241E7A7A4EAA3CFA896E7">
    <w:name w:val="DC8F023EDCC241E7A7A4EAA3CFA896E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80" w:line="288" w:lineRule="auto"/>
    </w:pPr>
    <w:rPr>
      <w:rFonts w:eastAsiaTheme="minorHAnsi"/>
      <w:color w:val="404040" w:themeColor="text1" w:themeTint="BF"/>
      <w:sz w:val="20"/>
      <w:szCs w:val="20"/>
    </w:rPr>
  </w:style>
  <w:style w:type="paragraph" w:customStyle="1" w:styleId="63696657B22A41A296348D1AB3108C3C">
    <w:name w:val="63696657B22A41A296348D1AB3108C3C"/>
  </w:style>
  <w:style w:type="paragraph" w:customStyle="1" w:styleId="221654441B2D4292A0D63F70427CFDBB">
    <w:name w:val="221654441B2D4292A0D63F70427CFDBB"/>
  </w:style>
  <w:style w:type="paragraph" w:customStyle="1" w:styleId="4FCB02958DAB49C3849F420C628437D9">
    <w:name w:val="4FCB02958DAB49C3849F420C628437D9"/>
  </w:style>
  <w:style w:type="paragraph" w:customStyle="1" w:styleId="65BE88773A654276A81E4638876A69BB">
    <w:name w:val="65BE88773A654276A81E4638876A69BB"/>
  </w:style>
  <w:style w:type="paragraph" w:customStyle="1" w:styleId="F0A761FF7A1C427191E94517F4C91B32">
    <w:name w:val="F0A761FF7A1C427191E94517F4C91B32"/>
  </w:style>
  <w:style w:type="paragraph" w:customStyle="1" w:styleId="8150E76970B443448683EAF2CF20B65C">
    <w:name w:val="8150E76970B443448683EAF2CF20B65C"/>
  </w:style>
  <w:style w:type="paragraph" w:customStyle="1" w:styleId="AF6663F67BAC42268650015F49A76237">
    <w:name w:val="AF6663F67BAC42268650015F49A76237"/>
  </w:style>
  <w:style w:type="paragraph" w:customStyle="1" w:styleId="A290D70A5DCB4D8390D3A1DE5FF08D51">
    <w:name w:val="A290D70A5DCB4D8390D3A1DE5FF08D51"/>
  </w:style>
  <w:style w:type="paragraph" w:customStyle="1" w:styleId="9D25DD3756E041EC810094622FE7408B">
    <w:name w:val="9D25DD3756E041EC810094622FE7408B"/>
  </w:style>
  <w:style w:type="paragraph" w:customStyle="1" w:styleId="0E89B3468E024EE283125175A1A53A7B">
    <w:name w:val="0E89B3468E024EE283125175A1A53A7B"/>
  </w:style>
  <w:style w:type="paragraph" w:customStyle="1" w:styleId="375FAD7A9C7744F78354E0DFE47302DF">
    <w:name w:val="375FAD7A9C7744F78354E0DFE47302DF"/>
  </w:style>
  <w:style w:type="paragraph" w:customStyle="1" w:styleId="5FC1906CC40A4325BF24608F16920EC1">
    <w:name w:val="5FC1906CC40A4325BF24608F16920EC1"/>
  </w:style>
  <w:style w:type="paragraph" w:customStyle="1" w:styleId="1EC3D7CB201746F6A1A5E22463CE68B4">
    <w:name w:val="1EC3D7CB201746F6A1A5E22463CE68B4"/>
  </w:style>
  <w:style w:type="paragraph" w:customStyle="1" w:styleId="B28E8E1BA448450181B48D230F8C658A">
    <w:name w:val="B28E8E1BA448450181B48D230F8C658A"/>
  </w:style>
  <w:style w:type="paragraph" w:customStyle="1" w:styleId="11746F20249445128A5D832757D65AB3">
    <w:name w:val="11746F20249445128A5D832757D65AB3"/>
    <w:rsid w:val="00286DB0"/>
  </w:style>
  <w:style w:type="paragraph" w:customStyle="1" w:styleId="9F27F52C6A194FB1B80BDA6768A92E87">
    <w:name w:val="9F27F52C6A194FB1B80BDA6768A92E87"/>
    <w:rsid w:val="00286DB0"/>
  </w:style>
  <w:style w:type="paragraph" w:customStyle="1" w:styleId="12FABE0B29E24BBDA02D74F2301272E7">
    <w:name w:val="12FABE0B29E24BBDA02D74F2301272E7"/>
    <w:rsid w:val="00286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and Black Business Set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2A163A-7B2B-4573-B5F9-B12DED1C7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(Red and Black design)</Template>
  <TotalTime>44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VANLA</vt:lpstr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VANLA</dc:title>
  <dc:subject/>
  <dc:creator>Lone Star College System</dc:creator>
  <cp:keywords/>
  <dc:description/>
  <cp:lastModifiedBy>yanndale alexander</cp:lastModifiedBy>
  <cp:revision>3</cp:revision>
  <dcterms:created xsi:type="dcterms:W3CDTF">2016-08-09T18:23:00Z</dcterms:created>
  <dcterms:modified xsi:type="dcterms:W3CDTF">2016-08-16T17:26:00Z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TC028051419991</vt:lpwstr>
  </property>
</Properties>
</file>